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B99B" w14:textId="60EBFE07" w:rsidR="009C4C2A" w:rsidRPr="00B03335" w:rsidRDefault="007E3DA2" w:rsidP="007E3DA2">
      <w:pPr>
        <w:pStyle w:val="ContactInfo"/>
        <w:rPr>
          <w:sz w:val="20"/>
          <w:szCs w:val="20"/>
        </w:rPr>
      </w:pPr>
      <w:r w:rsidRPr="00B03335">
        <w:rPr>
          <w:sz w:val="20"/>
          <w:szCs w:val="20"/>
        </w:rPr>
        <w:br/>
      </w:r>
      <w:r w:rsidR="000F5627" w:rsidRPr="00B03335">
        <w:rPr>
          <w:sz w:val="20"/>
          <w:szCs w:val="20"/>
        </w:rPr>
        <w:t>+2348064461872</w:t>
      </w:r>
    </w:p>
    <w:p w14:paraId="4160139F" w14:textId="1BB4C71C" w:rsidR="000F5627" w:rsidRDefault="00135010" w:rsidP="000F5627">
      <w:pPr>
        <w:pStyle w:val="ContactInfo"/>
        <w:rPr>
          <w:sz w:val="20"/>
          <w:szCs w:val="20"/>
        </w:rPr>
      </w:pPr>
      <w:hyperlink r:id="rId8" w:history="1">
        <w:r w:rsidR="001C167E" w:rsidRPr="00DD564F">
          <w:rPr>
            <w:rStyle w:val="Hyperlink"/>
            <w:sz w:val="20"/>
            <w:szCs w:val="20"/>
          </w:rPr>
          <w:t>Mobolajirichard23@gmail.com</w:t>
        </w:r>
      </w:hyperlink>
    </w:p>
    <w:p w14:paraId="7D6B35D1" w14:textId="247C09E6" w:rsidR="001E32C5" w:rsidRPr="00B03335" w:rsidRDefault="001E32C5" w:rsidP="001E32C5">
      <w:pPr>
        <w:pStyle w:val="ContactInfo"/>
        <w:rPr>
          <w:sz w:val="20"/>
          <w:szCs w:val="20"/>
        </w:rPr>
      </w:pPr>
      <w:r>
        <w:rPr>
          <w:sz w:val="20"/>
          <w:szCs w:val="20"/>
        </w:rPr>
        <w:t>No 102, Ireshe rd, Igbogbo, Ikorodu, Lagos State, Nigeria.</w:t>
      </w:r>
    </w:p>
    <w:p w14:paraId="46B843FA" w14:textId="068EA6B9" w:rsidR="009C4C2A" w:rsidRPr="00B03335" w:rsidRDefault="000F5627" w:rsidP="000F5627">
      <w:pPr>
        <w:pStyle w:val="Title"/>
        <w:tabs>
          <w:tab w:val="left" w:pos="1993"/>
        </w:tabs>
        <w:ind w:left="0"/>
        <w:rPr>
          <w:sz w:val="20"/>
          <w:szCs w:val="20"/>
        </w:rPr>
      </w:pPr>
      <w:r w:rsidRPr="00B03335">
        <w:rPr>
          <w:sz w:val="20"/>
          <w:szCs w:val="20"/>
        </w:rPr>
        <w:t>OGINNI MOBOLAJI RICHARD</w:t>
      </w:r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B03335" w14:paraId="009C4444" w14:textId="77777777" w:rsidTr="001E7033">
        <w:tc>
          <w:tcPr>
            <w:tcW w:w="1915" w:type="dxa"/>
          </w:tcPr>
          <w:p w14:paraId="2614B167" w14:textId="75D4E7B0" w:rsidR="009B4D16" w:rsidRPr="00B03335" w:rsidRDefault="00B03335">
            <w:pPr>
              <w:pStyle w:val="Heading1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professional summary</w:t>
            </w:r>
          </w:p>
        </w:tc>
        <w:tc>
          <w:tcPr>
            <w:tcW w:w="7830" w:type="dxa"/>
            <w:tcMar>
              <w:left w:w="274" w:type="dxa"/>
            </w:tcMar>
          </w:tcPr>
          <w:p w14:paraId="5FACBB5A" w14:textId="249D45D4" w:rsidR="00B03335" w:rsidRPr="00B03335" w:rsidRDefault="005E1CFC" w:rsidP="007E3DA2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 am a proficient, self-taught frontend web developer.</w:t>
            </w:r>
            <w:r w:rsidRPr="00B0333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I'm a problem solver with passion, dedication, and commitment to make things work. I’m a solution advocate whose goal is to use my skills in providing sustainable solutions across the world</w:t>
            </w:r>
            <w:r w:rsidR="00B0333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B4D16" w:rsidRPr="00B03335" w14:paraId="79A3C344" w14:textId="77777777" w:rsidTr="001E7033">
        <w:tc>
          <w:tcPr>
            <w:tcW w:w="1915" w:type="dxa"/>
          </w:tcPr>
          <w:p w14:paraId="05F3A3A6" w14:textId="0BD13B41" w:rsidR="009B4D16" w:rsidRPr="00B03335" w:rsidRDefault="00135010" w:rsidP="00C70F03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7830" w:type="dxa"/>
            <w:tcMar>
              <w:left w:w="274" w:type="dxa"/>
            </w:tcMar>
          </w:tcPr>
          <w:p w14:paraId="6ED9BA98" w14:textId="7FE3036E" w:rsidR="009B4D16" w:rsidRPr="00B03335" w:rsidRDefault="005E1CFC" w:rsidP="007E59B8">
            <w:pPr>
              <w:pStyle w:val="ListBullet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HTML</w:t>
            </w:r>
          </w:p>
          <w:p w14:paraId="31D853C3" w14:textId="46252599" w:rsidR="007E59B8" w:rsidRPr="00B03335" w:rsidRDefault="005E1CFC" w:rsidP="007E59B8">
            <w:pPr>
              <w:pStyle w:val="ListBullet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CSS</w:t>
            </w:r>
          </w:p>
          <w:p w14:paraId="0B546F6A" w14:textId="77777777" w:rsidR="007E59B8" w:rsidRPr="00B03335" w:rsidRDefault="005E1CFC" w:rsidP="007E59B8">
            <w:pPr>
              <w:pStyle w:val="ListBullet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JAVASCRIPT</w:t>
            </w:r>
          </w:p>
          <w:p w14:paraId="531221B3" w14:textId="2EAAEEC2" w:rsidR="005E1CFC" w:rsidRPr="00B03335" w:rsidRDefault="005E1CFC" w:rsidP="007E59B8">
            <w:pPr>
              <w:pStyle w:val="ListBullet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REACT – REACT ROUTER, REACT QUERY, FORMIK, REDUX TOOLKIT,</w:t>
            </w:r>
            <w:r w:rsidR="00C6264D">
              <w:rPr>
                <w:sz w:val="20"/>
                <w:szCs w:val="20"/>
              </w:rPr>
              <w:t xml:space="preserve"> TYPESCRIPT, </w:t>
            </w:r>
            <w:r w:rsidRPr="00B03335">
              <w:rPr>
                <w:sz w:val="20"/>
                <w:szCs w:val="20"/>
              </w:rPr>
              <w:t>Material-UI, REACT STORYBOOK, JEST</w:t>
            </w:r>
            <w:r w:rsidR="00370C0A" w:rsidRPr="00B03335">
              <w:rPr>
                <w:sz w:val="20"/>
                <w:szCs w:val="20"/>
              </w:rPr>
              <w:t>, GIT.</w:t>
            </w:r>
          </w:p>
        </w:tc>
      </w:tr>
      <w:tr w:rsidR="009B4D16" w:rsidRPr="00B03335" w14:paraId="3F44F76E" w14:textId="77777777" w:rsidTr="001E7033">
        <w:tc>
          <w:tcPr>
            <w:tcW w:w="1915" w:type="dxa"/>
          </w:tcPr>
          <w:p w14:paraId="1A86EF7B" w14:textId="77777777" w:rsidR="009B4D16" w:rsidRPr="00B03335" w:rsidRDefault="00135010" w:rsidP="00C70F03">
            <w:pPr>
              <w:pStyle w:val="Heading1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rofessional experience:"/>
                <w:tag w:val="Professional experience:"/>
                <w:id w:val="837198833"/>
                <w:placeholder>
                  <w:docPart w:val="AC458FFA24D24916BC1194AC0DB584FE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B03335">
                  <w:rPr>
                    <w:sz w:val="20"/>
                    <w:szCs w:val="20"/>
                  </w:rPr>
                  <w:t>Professional Experience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14:paraId="459E0B30" w14:textId="48257578" w:rsidR="009B4D16" w:rsidRPr="00B03335" w:rsidRDefault="00370C0A" w:rsidP="009B5D1A">
            <w:pPr>
              <w:pStyle w:val="Heading2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 xml:space="preserve">MID-LEVEL FRONTEND </w:t>
            </w:r>
            <w:r w:rsidR="00B03335">
              <w:rPr>
                <w:sz w:val="20"/>
                <w:szCs w:val="20"/>
              </w:rPr>
              <w:t xml:space="preserve">web </w:t>
            </w:r>
            <w:r w:rsidRPr="00B03335">
              <w:rPr>
                <w:sz w:val="20"/>
                <w:szCs w:val="20"/>
              </w:rPr>
              <w:t>Developer</w:t>
            </w:r>
            <w:r w:rsidR="007E59B8" w:rsidRPr="00B03335">
              <w:rPr>
                <w:sz w:val="20"/>
                <w:szCs w:val="20"/>
              </w:rPr>
              <w:t xml:space="preserve">, </w:t>
            </w:r>
            <w:r w:rsidRPr="00B03335">
              <w:rPr>
                <w:sz w:val="20"/>
                <w:szCs w:val="20"/>
              </w:rPr>
              <w:t>geeky experts ltd.</w:t>
            </w:r>
          </w:p>
          <w:p w14:paraId="5B20118B" w14:textId="70AD86F8" w:rsidR="007E59B8" w:rsidRPr="00B03335" w:rsidRDefault="00B03335" w:rsidP="00293282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May </w:t>
            </w:r>
            <w:r w:rsidR="00370C0A" w:rsidRPr="00B03335">
              <w:rPr>
                <w:sz w:val="20"/>
                <w:szCs w:val="20"/>
              </w:rPr>
              <w:t>2022</w:t>
            </w:r>
            <w:r w:rsidR="007E59B8" w:rsidRPr="00B03335">
              <w:rPr>
                <w:sz w:val="20"/>
                <w:szCs w:val="20"/>
              </w:rPr>
              <w:t xml:space="preserve"> </w:t>
            </w:r>
            <w:r w:rsidR="001E7033" w:rsidRPr="00B03335">
              <w:rPr>
                <w:sz w:val="20"/>
                <w:szCs w:val="20"/>
              </w:rPr>
              <w:t>–</w:t>
            </w:r>
            <w:r w:rsidR="00EB452E" w:rsidRPr="00B03335">
              <w:rPr>
                <w:sz w:val="20"/>
                <w:szCs w:val="20"/>
              </w:rPr>
              <w:t xml:space="preserve"> </w:t>
            </w:r>
            <w:r w:rsidR="00370C0A" w:rsidRPr="00B03335">
              <w:rPr>
                <w:sz w:val="20"/>
                <w:szCs w:val="20"/>
              </w:rPr>
              <w:t>present</w:t>
            </w:r>
          </w:p>
          <w:p w14:paraId="784DEAEB" w14:textId="4A51540C" w:rsidR="007E59B8" w:rsidRPr="00B03335" w:rsidRDefault="00370C0A" w:rsidP="00370C0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Creation of the no-leak asset integrity cloud application user interface.</w:t>
            </w:r>
          </w:p>
          <w:p w14:paraId="2D1230DE" w14:textId="2251EC79" w:rsidR="00370C0A" w:rsidRPr="00B03335" w:rsidRDefault="00370C0A" w:rsidP="00370C0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Implementation of mathematical relationships generated from the asset integrity theoretical concept into functional, readable codes.</w:t>
            </w:r>
          </w:p>
          <w:p w14:paraId="3BE99A20" w14:textId="1F5CC076" w:rsidR="00370C0A" w:rsidRPr="00B03335" w:rsidRDefault="00370C0A" w:rsidP="00370C0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Collaborating with the backend team on code integration.</w:t>
            </w:r>
          </w:p>
          <w:p w14:paraId="44501F45" w14:textId="5ECC69E4" w:rsidR="00370C0A" w:rsidRPr="00B03335" w:rsidRDefault="00370C0A" w:rsidP="00370C0A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Part</w:t>
            </w:r>
            <w:r w:rsidR="007A462F" w:rsidRPr="00B03335">
              <w:rPr>
                <w:sz w:val="20"/>
                <w:szCs w:val="20"/>
              </w:rPr>
              <w:t>icipated in the building, development of models and evaluation concepts for cloud-based asset integrity applications.</w:t>
            </w:r>
          </w:p>
          <w:p w14:paraId="603A2903" w14:textId="1880AE63" w:rsidR="003F47D0" w:rsidRPr="00B03335" w:rsidRDefault="007A462F" w:rsidP="007E3DA2">
            <w:pPr>
              <w:pStyle w:val="Heading2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FRONTEND</w:t>
            </w:r>
            <w:r w:rsidR="00B03335">
              <w:rPr>
                <w:sz w:val="20"/>
                <w:szCs w:val="20"/>
              </w:rPr>
              <w:t xml:space="preserve"> web</w:t>
            </w:r>
            <w:r w:rsidRPr="00B03335">
              <w:rPr>
                <w:sz w:val="20"/>
                <w:szCs w:val="20"/>
              </w:rPr>
              <w:t xml:space="preserve"> DEVELOPER</w:t>
            </w:r>
            <w:r w:rsidR="003F47D0" w:rsidRPr="00B03335">
              <w:rPr>
                <w:sz w:val="20"/>
                <w:szCs w:val="20"/>
              </w:rPr>
              <w:t xml:space="preserve">, </w:t>
            </w:r>
            <w:r w:rsidRPr="00B03335">
              <w:rPr>
                <w:sz w:val="20"/>
                <w:szCs w:val="20"/>
              </w:rPr>
              <w:t>FREELANCE</w:t>
            </w:r>
          </w:p>
          <w:p w14:paraId="32444ACE" w14:textId="187065A0" w:rsidR="003F47D0" w:rsidRPr="00B03335" w:rsidRDefault="00B03335" w:rsidP="007E3DA2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 </w:t>
            </w:r>
            <w:r w:rsidR="007A462F" w:rsidRPr="00B03335">
              <w:rPr>
                <w:sz w:val="20"/>
                <w:szCs w:val="20"/>
              </w:rPr>
              <w:t>2020</w:t>
            </w:r>
            <w:r w:rsidR="003F47D0" w:rsidRPr="00B03335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present</w:t>
            </w:r>
          </w:p>
          <w:p w14:paraId="00F69E33" w14:textId="54488900" w:rsidR="003F47D0" w:rsidRPr="00B03335" w:rsidRDefault="007A462F" w:rsidP="007A462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Worked with a team of developers to refactor and update an old codebase.</w:t>
            </w:r>
          </w:p>
          <w:p w14:paraId="7DBC9D69" w14:textId="446627D4" w:rsidR="007A462F" w:rsidRPr="00B03335" w:rsidRDefault="007A462F" w:rsidP="007A462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Worked with a team of developers to create a good user interface for clients.</w:t>
            </w:r>
          </w:p>
          <w:p w14:paraId="1E12D313" w14:textId="76A10868" w:rsidR="007A462F" w:rsidRPr="00B03335" w:rsidRDefault="007A462F" w:rsidP="007A462F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Built a chrome extension to track leads for a sales team in an e-commerce company.</w:t>
            </w:r>
          </w:p>
          <w:p w14:paraId="101FCA72" w14:textId="19A3867E" w:rsidR="003F47D0" w:rsidRPr="00B03335" w:rsidRDefault="007A462F" w:rsidP="003F47D0">
            <w:pPr>
              <w:pStyle w:val="Heading2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TEACHER</w:t>
            </w:r>
            <w:r w:rsidR="003F47D0" w:rsidRPr="00B03335">
              <w:rPr>
                <w:sz w:val="20"/>
                <w:szCs w:val="20"/>
              </w:rPr>
              <w:t xml:space="preserve">, </w:t>
            </w:r>
            <w:r w:rsidRPr="00B03335">
              <w:rPr>
                <w:sz w:val="20"/>
                <w:szCs w:val="20"/>
              </w:rPr>
              <w:t>NEHS AKWA-IBOM</w:t>
            </w:r>
          </w:p>
          <w:p w14:paraId="2EA62892" w14:textId="1FE5432E" w:rsidR="003F47D0" w:rsidRPr="00B03335" w:rsidRDefault="00B03335" w:rsidP="00293282">
            <w:pPr>
              <w:pStyle w:val="Heading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April </w:t>
            </w:r>
            <w:r w:rsidR="007A462F" w:rsidRPr="00B03335">
              <w:rPr>
                <w:sz w:val="20"/>
                <w:szCs w:val="20"/>
              </w:rPr>
              <w:t>2021</w:t>
            </w:r>
            <w:r w:rsidR="003F47D0" w:rsidRPr="00B03335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May</w:t>
            </w:r>
            <w:r w:rsidR="003F47D0" w:rsidRPr="00B03335">
              <w:rPr>
                <w:sz w:val="20"/>
                <w:szCs w:val="20"/>
              </w:rPr>
              <w:t xml:space="preserve"> </w:t>
            </w:r>
            <w:r w:rsidR="007A462F" w:rsidRPr="00B03335">
              <w:rPr>
                <w:sz w:val="20"/>
                <w:szCs w:val="20"/>
              </w:rPr>
              <w:t>2022</w:t>
            </w:r>
          </w:p>
          <w:p w14:paraId="2229A90C" w14:textId="77777777" w:rsidR="003F47D0" w:rsidRPr="00B03335" w:rsidRDefault="007A462F" w:rsidP="007A462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Communicated effectively with other teachers to improve the overall performance of the students.</w:t>
            </w:r>
          </w:p>
          <w:p w14:paraId="3CF905EB" w14:textId="76C8524A" w:rsidR="007A462F" w:rsidRPr="00B03335" w:rsidRDefault="007A462F" w:rsidP="007A462F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 xml:space="preserve">Marked, </w:t>
            </w:r>
            <w:r w:rsidR="00B03335">
              <w:rPr>
                <w:sz w:val="20"/>
                <w:szCs w:val="20"/>
              </w:rPr>
              <w:t>r</w:t>
            </w:r>
            <w:r w:rsidR="00B03335" w:rsidRPr="00B03335">
              <w:rPr>
                <w:sz w:val="20"/>
                <w:szCs w:val="20"/>
              </w:rPr>
              <w:t>eviewed,</w:t>
            </w:r>
            <w:r w:rsidRPr="00B03335">
              <w:rPr>
                <w:sz w:val="20"/>
                <w:szCs w:val="20"/>
              </w:rPr>
              <w:t xml:space="preserve"> and recorded </w:t>
            </w:r>
            <w:r w:rsidR="00B03335" w:rsidRPr="00B03335">
              <w:rPr>
                <w:sz w:val="20"/>
                <w:szCs w:val="20"/>
              </w:rPr>
              <w:t>students’</w:t>
            </w:r>
            <w:r w:rsidRPr="00B03335">
              <w:rPr>
                <w:sz w:val="20"/>
                <w:szCs w:val="20"/>
              </w:rPr>
              <w:t xml:space="preserve"> performance after assessment.</w:t>
            </w:r>
          </w:p>
          <w:p w14:paraId="376F2E03" w14:textId="306D77A2" w:rsidR="00B625FD" w:rsidRPr="00B625FD" w:rsidRDefault="007A462F" w:rsidP="00B625FD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 xml:space="preserve">Encouraged </w:t>
            </w:r>
            <w:r w:rsidR="00B03335" w:rsidRPr="00B03335">
              <w:rPr>
                <w:sz w:val="20"/>
                <w:szCs w:val="20"/>
              </w:rPr>
              <w:t>student’s</w:t>
            </w:r>
            <w:r w:rsidRPr="00B03335">
              <w:rPr>
                <w:sz w:val="20"/>
                <w:szCs w:val="20"/>
              </w:rPr>
              <w:t xml:space="preserve"> participation</w:t>
            </w:r>
            <w:r w:rsidR="00B03335" w:rsidRPr="00B03335">
              <w:rPr>
                <w:sz w:val="20"/>
                <w:szCs w:val="20"/>
              </w:rPr>
              <w:t>s in classes by subjecting them to more fun and real-life examples.</w:t>
            </w:r>
          </w:p>
        </w:tc>
      </w:tr>
      <w:tr w:rsidR="009B4D16" w:rsidRPr="00B03335" w14:paraId="758229C2" w14:textId="77777777" w:rsidTr="00B625FD">
        <w:trPr>
          <w:trHeight w:val="17"/>
        </w:trPr>
        <w:tc>
          <w:tcPr>
            <w:tcW w:w="1915" w:type="dxa"/>
          </w:tcPr>
          <w:p w14:paraId="53D4F9F2" w14:textId="0D1DE223" w:rsidR="009B4D16" w:rsidRPr="00B03335" w:rsidRDefault="00B625FD" w:rsidP="00C70F03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PORTFOLIO</w:t>
            </w:r>
          </w:p>
        </w:tc>
        <w:tc>
          <w:tcPr>
            <w:tcW w:w="7830" w:type="dxa"/>
            <w:tcMar>
              <w:left w:w="274" w:type="dxa"/>
            </w:tcMar>
          </w:tcPr>
          <w:p w14:paraId="1D94EE2E" w14:textId="0960E429" w:rsidR="00B625FD" w:rsidRPr="00B625FD" w:rsidRDefault="00B625FD" w:rsidP="00B625FD">
            <w:r>
              <w:t xml:space="preserve">You can checkout my portfolio and some other cool projects by me at </w:t>
            </w:r>
            <w:hyperlink r:id="rId9" w:history="1">
              <w:r w:rsidR="00C6264D" w:rsidRPr="00C6264D">
                <w:rPr>
                  <w:rStyle w:val="Hyperlink"/>
                </w:rPr>
                <w:t>https://mobolajiportfolio.netlify.app</w:t>
              </w:r>
            </w:hyperlink>
          </w:p>
        </w:tc>
      </w:tr>
    </w:tbl>
    <w:p w14:paraId="1D88E985" w14:textId="72934F06" w:rsidR="008F11E2" w:rsidRDefault="008F11E2" w:rsidP="000A0D31">
      <w:pPr>
        <w:rPr>
          <w:sz w:val="20"/>
          <w:szCs w:val="20"/>
        </w:rPr>
      </w:pPr>
    </w:p>
    <w:tbl>
      <w:tblPr>
        <w:tblStyle w:val="ResumeTable"/>
        <w:tblpPr w:leftFromText="180" w:rightFromText="180" w:vertAnchor="page" w:horzAnchor="margin" w:tblpXSpec="center" w:tblpY="654"/>
        <w:tblW w:w="4581" w:type="pct"/>
        <w:tblLayout w:type="fixed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1137"/>
        <w:gridCol w:w="8098"/>
      </w:tblGrid>
      <w:tr w:rsidR="00B625FD" w:rsidRPr="00B03335" w14:paraId="1575430C" w14:textId="77777777" w:rsidTr="00DA4DD4">
        <w:trPr>
          <w:trHeight w:val="27"/>
        </w:trPr>
        <w:tc>
          <w:tcPr>
            <w:tcW w:w="1137" w:type="dxa"/>
          </w:tcPr>
          <w:p w14:paraId="7CE6949B" w14:textId="5ED814DF" w:rsidR="00B625FD" w:rsidRPr="00B03335" w:rsidRDefault="00C6264D" w:rsidP="00DA4DD4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EDUCATION</w:t>
            </w:r>
          </w:p>
        </w:tc>
        <w:tc>
          <w:tcPr>
            <w:tcW w:w="8098" w:type="dxa"/>
            <w:tcMar>
              <w:left w:w="274" w:type="dxa"/>
            </w:tcMar>
          </w:tcPr>
          <w:p w14:paraId="34E007CE" w14:textId="41AC40F4" w:rsidR="00B625FD" w:rsidRPr="00B03335" w:rsidRDefault="00B625FD" w:rsidP="00DA4DD4">
            <w:pPr>
              <w:pStyle w:val="Heading2"/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OBAFEMI AWOLOWO UNIVERSITY ILE-IFE, OSUN STATE, NIGERIA.</w:t>
            </w:r>
          </w:p>
          <w:p w14:paraId="1198294E" w14:textId="77777777" w:rsidR="00B625FD" w:rsidRPr="00B03335" w:rsidRDefault="00B625FD" w:rsidP="00DA4DD4">
            <w:pPr>
              <w:rPr>
                <w:sz w:val="20"/>
                <w:szCs w:val="20"/>
              </w:rPr>
            </w:pPr>
            <w:r w:rsidRPr="00B03335">
              <w:rPr>
                <w:sz w:val="20"/>
                <w:szCs w:val="20"/>
              </w:rPr>
              <w:t>B.Sc. Physics.</w:t>
            </w:r>
          </w:p>
        </w:tc>
      </w:tr>
    </w:tbl>
    <w:p w14:paraId="184B9CD5" w14:textId="77777777" w:rsidR="00B625FD" w:rsidRPr="00B03335" w:rsidRDefault="00B625FD" w:rsidP="000A0D31">
      <w:pPr>
        <w:rPr>
          <w:sz w:val="20"/>
          <w:szCs w:val="20"/>
        </w:rPr>
      </w:pPr>
    </w:p>
    <w:sectPr w:rsidR="00B625FD" w:rsidRPr="00B03335" w:rsidSect="001E7033">
      <w:footerReference w:type="default" r:id="rId10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FE5A" w14:textId="77777777" w:rsidR="000F5627" w:rsidRDefault="000F5627">
      <w:pPr>
        <w:spacing w:after="0" w:line="240" w:lineRule="auto"/>
      </w:pPr>
      <w:r>
        <w:separator/>
      </w:r>
    </w:p>
    <w:p w14:paraId="7AAC96D7" w14:textId="77777777" w:rsidR="000F5627" w:rsidRDefault="000F5627"/>
    <w:p w14:paraId="4A239DA8" w14:textId="77777777" w:rsidR="000F5627" w:rsidRDefault="000F5627"/>
  </w:endnote>
  <w:endnote w:type="continuationSeparator" w:id="0">
    <w:p w14:paraId="40EFAD9D" w14:textId="77777777" w:rsidR="000F5627" w:rsidRDefault="000F5627">
      <w:pPr>
        <w:spacing w:after="0" w:line="240" w:lineRule="auto"/>
      </w:pPr>
      <w:r>
        <w:continuationSeparator/>
      </w:r>
    </w:p>
    <w:p w14:paraId="45E44437" w14:textId="77777777" w:rsidR="000F5627" w:rsidRDefault="000F5627"/>
    <w:p w14:paraId="6119C633" w14:textId="77777777" w:rsidR="000F5627" w:rsidRDefault="000F56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69861A8B" w14:textId="77777777" w:rsidTr="001E7033">
      <w:tc>
        <w:tcPr>
          <w:tcW w:w="3240" w:type="dxa"/>
        </w:tcPr>
        <w:p w14:paraId="7B9C98F4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41A4C77F" w14:textId="00828CCC" w:rsidR="008F11E2" w:rsidRDefault="00135010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23BB7C9DF78946A182B1089F1FC13795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0F5627">
                <w:t>O</w:t>
              </w:r>
            </w:sdtContent>
          </w:sdt>
        </w:p>
      </w:tc>
    </w:tr>
  </w:tbl>
  <w:p w14:paraId="58B5244E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60CE5" w14:textId="77777777" w:rsidR="000F5627" w:rsidRDefault="000F5627">
      <w:pPr>
        <w:spacing w:after="0" w:line="240" w:lineRule="auto"/>
      </w:pPr>
      <w:r>
        <w:separator/>
      </w:r>
    </w:p>
    <w:p w14:paraId="24F99F76" w14:textId="77777777" w:rsidR="000F5627" w:rsidRDefault="000F5627"/>
    <w:p w14:paraId="1767257F" w14:textId="77777777" w:rsidR="000F5627" w:rsidRDefault="000F5627"/>
  </w:footnote>
  <w:footnote w:type="continuationSeparator" w:id="0">
    <w:p w14:paraId="4D97AAC0" w14:textId="77777777" w:rsidR="000F5627" w:rsidRDefault="000F5627">
      <w:pPr>
        <w:spacing w:after="0" w:line="240" w:lineRule="auto"/>
      </w:pPr>
      <w:r>
        <w:continuationSeparator/>
      </w:r>
    </w:p>
    <w:p w14:paraId="4E7E56CC" w14:textId="77777777" w:rsidR="000F5627" w:rsidRDefault="000F5627"/>
    <w:p w14:paraId="5FD4C226" w14:textId="77777777" w:rsidR="000F5627" w:rsidRDefault="000F56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8040DC"/>
    <w:multiLevelType w:val="hybridMultilevel"/>
    <w:tmpl w:val="EADA6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32ADC"/>
    <w:multiLevelType w:val="hybridMultilevel"/>
    <w:tmpl w:val="E4BA3E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8695E"/>
    <w:multiLevelType w:val="hybridMultilevel"/>
    <w:tmpl w:val="F7983C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69857">
    <w:abstractNumId w:val="13"/>
  </w:num>
  <w:num w:numId="2" w16cid:durableId="1670787232">
    <w:abstractNumId w:val="9"/>
  </w:num>
  <w:num w:numId="3" w16cid:durableId="577058046">
    <w:abstractNumId w:val="7"/>
  </w:num>
  <w:num w:numId="4" w16cid:durableId="149100967">
    <w:abstractNumId w:val="6"/>
  </w:num>
  <w:num w:numId="5" w16cid:durableId="361591473">
    <w:abstractNumId w:val="5"/>
  </w:num>
  <w:num w:numId="6" w16cid:durableId="635061178">
    <w:abstractNumId w:val="4"/>
  </w:num>
  <w:num w:numId="7" w16cid:durableId="759177721">
    <w:abstractNumId w:val="8"/>
  </w:num>
  <w:num w:numId="8" w16cid:durableId="1957784142">
    <w:abstractNumId w:val="3"/>
  </w:num>
  <w:num w:numId="9" w16cid:durableId="1545483389">
    <w:abstractNumId w:val="2"/>
  </w:num>
  <w:num w:numId="10" w16cid:durableId="97916446">
    <w:abstractNumId w:val="1"/>
  </w:num>
  <w:num w:numId="11" w16cid:durableId="100539408">
    <w:abstractNumId w:val="0"/>
  </w:num>
  <w:num w:numId="12" w16cid:durableId="105776970">
    <w:abstractNumId w:val="12"/>
  </w:num>
  <w:num w:numId="13" w16cid:durableId="167060516">
    <w:abstractNumId w:val="10"/>
  </w:num>
  <w:num w:numId="14" w16cid:durableId="1175726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27"/>
    <w:rsid w:val="00004F39"/>
    <w:rsid w:val="000A0D31"/>
    <w:rsid w:val="000F5627"/>
    <w:rsid w:val="00135010"/>
    <w:rsid w:val="001C167E"/>
    <w:rsid w:val="001E32C5"/>
    <w:rsid w:val="001E7033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70C0A"/>
    <w:rsid w:val="003956C4"/>
    <w:rsid w:val="003F47D0"/>
    <w:rsid w:val="00415C27"/>
    <w:rsid w:val="004363AC"/>
    <w:rsid w:val="004857EE"/>
    <w:rsid w:val="00486FF2"/>
    <w:rsid w:val="00545EBD"/>
    <w:rsid w:val="005E1CFC"/>
    <w:rsid w:val="006039A6"/>
    <w:rsid w:val="00681958"/>
    <w:rsid w:val="006E0C31"/>
    <w:rsid w:val="0076504D"/>
    <w:rsid w:val="00776552"/>
    <w:rsid w:val="007A462F"/>
    <w:rsid w:val="007D55FE"/>
    <w:rsid w:val="007E3DA2"/>
    <w:rsid w:val="007E59B8"/>
    <w:rsid w:val="007F70C7"/>
    <w:rsid w:val="008362E3"/>
    <w:rsid w:val="00847604"/>
    <w:rsid w:val="008F11E2"/>
    <w:rsid w:val="00973159"/>
    <w:rsid w:val="0097602F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03335"/>
    <w:rsid w:val="00B625FD"/>
    <w:rsid w:val="00BD6544"/>
    <w:rsid w:val="00BF3396"/>
    <w:rsid w:val="00C379BF"/>
    <w:rsid w:val="00C5794C"/>
    <w:rsid w:val="00C6264D"/>
    <w:rsid w:val="00C70F03"/>
    <w:rsid w:val="00D62B96"/>
    <w:rsid w:val="00DA4DD4"/>
    <w:rsid w:val="00E22010"/>
    <w:rsid w:val="00E5345A"/>
    <w:rsid w:val="00EB452E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2E578"/>
  <w15:chartTrackingRefBased/>
  <w15:docId w15:val="{3E042E0A-1ACA-4FD0-A5A0-C4F82A82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F5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bolajirichard2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obolajiportfolio.netlify.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458FFA24D24916BC1194AC0DB58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1F2A0-3FA3-411D-A180-F45CF5F869E4}"/>
      </w:docPartPr>
      <w:docPartBody>
        <w:p w:rsidR="00A771AE" w:rsidRDefault="00171850">
          <w:pPr>
            <w:pStyle w:val="AC458FFA24D24916BC1194AC0DB584FE"/>
          </w:pPr>
          <w:r w:rsidRPr="00293282">
            <w:t>Professional Experience</w:t>
          </w:r>
        </w:p>
      </w:docPartBody>
    </w:docPart>
    <w:docPart>
      <w:docPartPr>
        <w:name w:val="23BB7C9DF78946A182B1089F1FC13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633A-F574-472B-B231-B285E30B865B}"/>
      </w:docPartPr>
      <w:docPartBody>
        <w:p w:rsidR="00A771AE" w:rsidRDefault="00171850" w:rsidP="00171850">
          <w:pPr>
            <w:pStyle w:val="23BB7C9DF78946A182B1089F1FC13795"/>
          </w:pPr>
          <w:r w:rsidRPr="00293282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50"/>
    <w:rsid w:val="00171850"/>
    <w:rsid w:val="00A7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121350937D654209BB868EF34B9127A3">
    <w:name w:val="121350937D654209BB868EF34B9127A3"/>
  </w:style>
  <w:style w:type="paragraph" w:customStyle="1" w:styleId="AC458FFA24D24916BC1194AC0DB584FE">
    <w:name w:val="AC458FFA24D24916BC1194AC0DB584FE"/>
  </w:style>
  <w:style w:type="paragraph" w:customStyle="1" w:styleId="23BB7C9DF78946A182B1089F1FC13795">
    <w:name w:val="23BB7C9DF78946A182B1089F1FC13795"/>
    <w:rsid w:val="00171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1848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OGINNI</dc:creator>
  <cp:keywords>O</cp:keywords>
  <cp:lastModifiedBy>Richard OGINNI</cp:lastModifiedBy>
  <cp:revision>6</cp:revision>
  <dcterms:created xsi:type="dcterms:W3CDTF">2022-09-11T00:32:00Z</dcterms:created>
  <dcterms:modified xsi:type="dcterms:W3CDTF">2022-09-12T07:21:00Z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